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 w:themeColor="text1"/>
          <w:sz w:val="48"/>
          <w:szCs w:val="48"/>
        </w:rPr>
        <w:alias w:val="Author"/>
        <w:tag w:val=""/>
        <w:id w:val="1246310863"/>
        <w:placeholder>
          <w:docPart w:val="DEE20C9875B02945B1E90B22C46B00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C4D070F" w14:textId="77777777" w:rsidR="00844268" w:rsidRPr="00696DFC" w:rsidRDefault="00696DFC">
          <w:pPr>
            <w:pStyle w:val="Title"/>
            <w:rPr>
              <w:rFonts w:ascii="Times New Roman" w:hAnsi="Times New Roman" w:cs="Times New Roman"/>
              <w:b/>
              <w:color w:val="000000" w:themeColor="text1"/>
              <w:sz w:val="48"/>
              <w:szCs w:val="48"/>
            </w:rPr>
          </w:pPr>
          <w:r w:rsidRPr="00696DFC">
            <w:rPr>
              <w:rFonts w:ascii="Times New Roman" w:hAnsi="Times New Roman" w:cs="Times New Roman"/>
              <w:b/>
              <w:color w:val="000000" w:themeColor="text1"/>
              <w:sz w:val="48"/>
              <w:szCs w:val="48"/>
            </w:rPr>
            <w:t>Peter zheng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633"/>
        <w:gridCol w:w="8439"/>
      </w:tblGrid>
      <w:tr w:rsidR="00696DFC" w:rsidRPr="00696DFC" w14:paraId="14A2E078" w14:textId="77777777" w:rsidTr="0069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49" w:type="pct"/>
          </w:tcPr>
          <w:p w14:paraId="3214D5E4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1" w:type="pct"/>
          </w:tcPr>
          <w:p w14:paraId="645E6704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</w:tr>
      <w:tr w:rsidR="00696DFC" w:rsidRPr="00696DFC" w14:paraId="167C40F3" w14:textId="77777777" w:rsidTr="00696DFC">
        <w:trPr>
          <w:trHeight w:val="531"/>
        </w:trPr>
        <w:tc>
          <w:tcPr>
            <w:tcW w:w="349" w:type="pct"/>
          </w:tcPr>
          <w:p w14:paraId="478A112B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1" w:type="pct"/>
          </w:tcPr>
          <w:p w14:paraId="16C17398" w14:textId="77777777" w:rsidR="00844268" w:rsidRPr="00696DFC" w:rsidRDefault="00696DFC" w:rsidP="00696DFC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5819 183</w:t>
            </w:r>
            <w:r w:rsidRPr="00696DFC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Street Fresh Meadows, New York 11365</w:t>
            </w:r>
            <w:r w:rsidR="003061E8" w:rsidRPr="00696DFC">
              <w:rPr>
                <w:rFonts w:ascii="Times New Roman" w:hAnsi="Times New Roman" w:cs="Times New Roman"/>
              </w:rPr>
              <w:t> </w:t>
            </w:r>
            <w:r w:rsidR="003061E8" w:rsidRPr="00696DFC">
              <w:rPr>
                <w:rFonts w:ascii="Times New Roman" w:hAnsi="Times New Roman" w:cs="Times New Roman"/>
                <w:color w:val="A6A6A6" w:themeColor="background1" w:themeShade="A6"/>
              </w:rPr>
              <w:t>|</w:t>
            </w:r>
            <w:r w:rsidR="003061E8" w:rsidRPr="00696DF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(646)-639-7087</w:t>
            </w:r>
            <w:r w:rsidR="003061E8" w:rsidRPr="00696DFC">
              <w:rPr>
                <w:rFonts w:ascii="Times New Roman" w:hAnsi="Times New Roman" w:cs="Times New Roman"/>
              </w:rPr>
              <w:t> </w:t>
            </w:r>
            <w:r w:rsidR="003061E8" w:rsidRPr="00696DFC">
              <w:rPr>
                <w:rFonts w:ascii="Times New Roman" w:hAnsi="Times New Roman" w:cs="Times New Roman"/>
                <w:color w:val="A6A6A6" w:themeColor="background1" w:themeShade="A6"/>
              </w:rPr>
              <w:t>|</w:t>
            </w:r>
            <w:r w:rsidR="003061E8" w:rsidRPr="00696DF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peter.zheng88228@gmail.com</w:t>
            </w:r>
          </w:p>
        </w:tc>
      </w:tr>
    </w:tbl>
    <w:p w14:paraId="37D45CA1" w14:textId="77777777" w:rsidR="00844268" w:rsidRPr="00696DFC" w:rsidRDefault="00F70BB6">
      <w:pPr>
        <w:pStyle w:val="SectionHeading"/>
        <w:rPr>
          <w:rFonts w:ascii="Times New Roman" w:hAnsi="Times New Roman" w:cs="Times New Roman"/>
        </w:rPr>
      </w:pPr>
      <w:r w:rsidRPr="00696DFC">
        <w:rPr>
          <w:rFonts w:ascii="Times New Roman" w:hAnsi="Times New Roman" w:cs="Times New Roman"/>
        </w:rPr>
        <w:t>Technical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844268" w:rsidRPr="00696DFC" w14:paraId="772C2553" w14:textId="77777777" w:rsidTr="0084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8F268B9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36A8720D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</w:tr>
      <w:tr w:rsidR="00844268" w:rsidRPr="00696DFC" w14:paraId="5AE22B56" w14:textId="77777777" w:rsidTr="00F70BB6">
        <w:trPr>
          <w:trHeight w:val="666"/>
        </w:trPr>
        <w:tc>
          <w:tcPr>
            <w:tcW w:w="913" w:type="pct"/>
          </w:tcPr>
          <w:p w14:paraId="73A0E1BA" w14:textId="77777777" w:rsidR="00844268" w:rsidRPr="00696DFC" w:rsidRDefault="00844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7E009115" w14:textId="77777777" w:rsidR="00844268" w:rsidRPr="00696DFC" w:rsidRDefault="003061E8">
            <w:pPr>
              <w:pStyle w:val="Subsection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Languages</w:t>
            </w:r>
          </w:p>
          <w:p w14:paraId="76CABDD9" w14:textId="77777777" w:rsidR="00F70BB6" w:rsidRPr="00696DFC" w:rsidRDefault="00F70BB6" w:rsidP="00F70BB6">
            <w:pPr>
              <w:pStyle w:val="ListBullet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HTML, CSS, JavaScript, Swift</w:t>
            </w:r>
          </w:p>
        </w:tc>
      </w:tr>
      <w:sdt>
        <w:sdtPr>
          <w:rPr>
            <w:rFonts w:ascii="Times New Roman" w:hAnsi="Times New Roman" w:cs="Times New Roman"/>
          </w:rPr>
          <w:id w:val="1857463929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</w:rPr>
              <w:id w:val="2011181661"/>
              <w:placeholder>
                <w:docPart w:val="3DF753650657D0499AD5D7A7107327F0"/>
              </w:placeholder>
              <w15:repeatingSectionItem/>
            </w:sdtPr>
            <w:sdtEndPr/>
            <w:sdtContent>
              <w:tr w:rsidR="00844268" w:rsidRPr="00696DFC" w14:paraId="05CF89F8" w14:textId="77777777" w:rsidTr="00844268">
                <w:tc>
                  <w:tcPr>
                    <w:tcW w:w="913" w:type="pct"/>
                  </w:tcPr>
                  <w:p w14:paraId="31A565AC" w14:textId="77777777" w:rsidR="00844268" w:rsidRPr="00696DFC" w:rsidRDefault="00844268">
                    <w:pPr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13A52C0" w14:textId="77777777" w:rsidR="00844268" w:rsidRPr="00696DFC" w:rsidRDefault="00F70BB6">
                    <w:pPr>
                      <w:pStyle w:val="Subsection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Frameworks and Libraries</w:t>
                    </w:r>
                  </w:p>
                  <w:p w14:paraId="25854C5E" w14:textId="30B59264" w:rsidR="00844268" w:rsidRPr="00696DFC" w:rsidRDefault="00F70BB6" w:rsidP="00F70BB6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 xml:space="preserve">Bootstrap, </w:t>
                    </w:r>
                    <w:r w:rsidR="006903F0">
                      <w:rPr>
                        <w:rFonts w:ascii="Times New Roman" w:hAnsi="Times New Roman" w:cs="Times New Roman"/>
                      </w:rPr>
                      <w:t xml:space="preserve">Sass, </w:t>
                    </w:r>
                    <w:bookmarkStart w:id="0" w:name="_GoBack"/>
                    <w:bookmarkEnd w:id="0"/>
                    <w:r w:rsidRPr="00696DFC">
                      <w:rPr>
                        <w:rFonts w:ascii="Times New Roman" w:hAnsi="Times New Roman" w:cs="Times New Roman"/>
                      </w:rPr>
                      <w:t>jQuery, Ajax, jS</w:t>
                    </w:r>
                    <w:r w:rsidR="006903F0">
                      <w:rPr>
                        <w:rFonts w:ascii="Times New Roman" w:hAnsi="Times New Roman" w:cs="Times New Roman"/>
                      </w:rPr>
                      <w:t>ON, MongoDB, AngularJS, ReactJS</w:t>
                    </w:r>
                  </w:p>
                </w:tc>
              </w:tr>
            </w:sdtContent>
          </w:sdt>
        </w:sdtContent>
      </w:sdt>
      <w:sdt>
        <w:sdtPr>
          <w:rPr>
            <w:rFonts w:ascii="Times New Roman" w:hAnsi="Times New Roman" w:cs="Times New Roman"/>
          </w:rPr>
          <w:id w:val="970940816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</w:rPr>
              <w:id w:val="982200588"/>
              <w:placeholder>
                <w:docPart w:val="DA850BA19E7C1E4FAE400C17138C0F50"/>
              </w:placeholder>
              <w15:repeatingSectionItem/>
            </w:sdtPr>
            <w:sdtEndPr/>
            <w:sdtContent>
              <w:tr w:rsidR="00F70BB6" w:rsidRPr="00696DFC" w14:paraId="6341AC49" w14:textId="77777777" w:rsidTr="00F70BB6">
                <w:tc>
                  <w:tcPr>
                    <w:tcW w:w="913" w:type="pct"/>
                  </w:tcPr>
                  <w:p w14:paraId="05EC9E14" w14:textId="77777777" w:rsidR="00F70BB6" w:rsidRPr="00696DFC" w:rsidRDefault="00F70BB6" w:rsidP="003061E8">
                    <w:pPr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4087" w:type="pct"/>
                  </w:tcPr>
                  <w:p w14:paraId="61791478" w14:textId="77777777" w:rsidR="00F70BB6" w:rsidRPr="00696DFC" w:rsidRDefault="00F70BB6" w:rsidP="003061E8">
                    <w:pPr>
                      <w:pStyle w:val="Subsection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Software</w:t>
                    </w:r>
                  </w:p>
                  <w:p w14:paraId="7D132A10" w14:textId="77777777" w:rsidR="00F70BB6" w:rsidRPr="00696DFC" w:rsidRDefault="00F70BB6" w:rsidP="00F70BB6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GitHub, SketchApp, Heroku, Photoshop, FTP, MS Office, Google Apps</w:t>
                    </w:r>
                  </w:p>
                </w:tc>
              </w:tr>
            </w:sdtContent>
          </w:sdt>
        </w:sdtContent>
      </w:sdt>
    </w:tbl>
    <w:p w14:paraId="697B4BC0" w14:textId="77777777" w:rsidR="00F70BB6" w:rsidRPr="00696DFC" w:rsidRDefault="003061E8" w:rsidP="00F70BB6">
      <w:pPr>
        <w:pStyle w:val="SectionHeading"/>
        <w:rPr>
          <w:rFonts w:ascii="Times New Roman" w:hAnsi="Times New Roman" w:cs="Times New Roman"/>
        </w:rPr>
      </w:pPr>
      <w:r w:rsidRPr="00696DFC">
        <w:rPr>
          <w:rFonts w:ascii="Times New Roman" w:hAnsi="Times New Roman" w:cs="Times New Roman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844268" w:rsidRPr="00696DFC" w14:paraId="6FD809FE" w14:textId="77777777" w:rsidTr="00F7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A15FFC8" w14:textId="77777777" w:rsidR="00844268" w:rsidRPr="00696DFC" w:rsidRDefault="0084426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79027F3C" w14:textId="77777777" w:rsidR="00844268" w:rsidRPr="00696DFC" w:rsidRDefault="0084426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70BB6" w:rsidRPr="00696DFC" w14:paraId="3F5895EE" w14:textId="77777777" w:rsidTr="00F70BB6">
        <w:trPr>
          <w:trHeight w:hRule="exact" w:val="58"/>
        </w:trPr>
        <w:tc>
          <w:tcPr>
            <w:tcW w:w="913" w:type="pct"/>
          </w:tcPr>
          <w:p w14:paraId="4E045660" w14:textId="77777777" w:rsidR="00F70BB6" w:rsidRPr="00696DFC" w:rsidRDefault="00F70BB6">
            <w:pPr>
              <w:rPr>
                <w:rFonts w:ascii="Times New Roman" w:hAnsi="Times New Roman" w:cs="Times New Roman"/>
              </w:rPr>
            </w:pPr>
          </w:p>
          <w:p w14:paraId="17727985" w14:textId="77777777" w:rsidR="00F70BB6" w:rsidRPr="00696DFC" w:rsidRDefault="00F70BB6">
            <w:pPr>
              <w:rPr>
                <w:rFonts w:ascii="Times New Roman" w:hAnsi="Times New Roman" w:cs="Times New Roman"/>
              </w:rPr>
            </w:pPr>
          </w:p>
          <w:p w14:paraId="1DAC9239" w14:textId="77777777" w:rsidR="00F70BB6" w:rsidRPr="00696DFC" w:rsidRDefault="00F7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00726350" w14:textId="77777777" w:rsidR="00F70BB6" w:rsidRPr="00696DFC" w:rsidRDefault="00F70BB6">
            <w:pPr>
              <w:rPr>
                <w:rFonts w:ascii="Times New Roman" w:hAnsi="Times New Roman" w:cs="Times New Roman"/>
              </w:rPr>
            </w:pPr>
          </w:p>
        </w:tc>
      </w:tr>
      <w:tr w:rsidR="00F70BB6" w:rsidRPr="00696DFC" w14:paraId="7BCD3211" w14:textId="77777777" w:rsidTr="00F70BB6">
        <w:tc>
          <w:tcPr>
            <w:tcW w:w="913" w:type="pct"/>
          </w:tcPr>
          <w:p w14:paraId="447CA933" w14:textId="77777777" w:rsidR="00F70BB6" w:rsidRPr="00696DFC" w:rsidRDefault="00F70BB6" w:rsidP="003061E8">
            <w:pPr>
              <w:pStyle w:val="Date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May 2014 - Present</w:t>
            </w:r>
          </w:p>
        </w:tc>
        <w:tc>
          <w:tcPr>
            <w:tcW w:w="4087" w:type="pct"/>
          </w:tcPr>
          <w:p w14:paraId="7D73D161" w14:textId="77777777" w:rsidR="00F70BB6" w:rsidRPr="00696DFC" w:rsidRDefault="00F70BB6" w:rsidP="003061E8">
            <w:pPr>
              <w:pStyle w:val="Subsection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Lecturer, </w:t>
            </w:r>
            <w:r w:rsidRPr="00696DFC">
              <w:rPr>
                <w:rFonts w:ascii="Times New Roman" w:hAnsi="Times New Roman" w:cs="Times New Roman"/>
                <w:i/>
              </w:rPr>
              <w:t>New York IT League Inc.</w:t>
            </w:r>
          </w:p>
          <w:p w14:paraId="5F347DDB" w14:textId="77777777" w:rsidR="00F70BB6" w:rsidRPr="00696DFC" w:rsidRDefault="00F70BB6" w:rsidP="00F70BB6">
            <w:pPr>
              <w:pStyle w:val="ListBullet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Teach students from all age groups the fundamentals of web programming, including HTML, CSS, JavaScript and various frontend frameworks.</w:t>
            </w:r>
          </w:p>
        </w:tc>
      </w:tr>
      <w:tr w:rsidR="00F70BB6" w:rsidRPr="00696DFC" w14:paraId="2310F9E1" w14:textId="77777777" w:rsidTr="00F70BB6">
        <w:trPr>
          <w:trHeight w:val="837"/>
        </w:trPr>
        <w:tc>
          <w:tcPr>
            <w:tcW w:w="913" w:type="pct"/>
          </w:tcPr>
          <w:p w14:paraId="0A06AB84" w14:textId="77777777" w:rsidR="00F70BB6" w:rsidRPr="00696DFC" w:rsidRDefault="00F70BB6" w:rsidP="003061E8">
            <w:pPr>
              <w:pStyle w:val="Date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Nov 2015 – May 2016</w:t>
            </w:r>
          </w:p>
        </w:tc>
        <w:tc>
          <w:tcPr>
            <w:tcW w:w="4087" w:type="pct"/>
          </w:tcPr>
          <w:p w14:paraId="3CEEABD0" w14:textId="77777777" w:rsidR="00F70BB6" w:rsidRPr="00696DFC" w:rsidRDefault="00F70BB6" w:rsidP="003061E8">
            <w:pPr>
              <w:pStyle w:val="Subsection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Systems Engineer Intern, </w:t>
            </w:r>
            <w:r w:rsidRPr="00696DFC">
              <w:rPr>
                <w:rFonts w:ascii="Times New Roman" w:hAnsi="Times New Roman" w:cs="Times New Roman"/>
                <w:i/>
              </w:rPr>
              <w:t>Technology</w:t>
            </w:r>
            <w:r w:rsidRPr="00696DFC">
              <w:rPr>
                <w:rStyle w:val="Emphasis"/>
                <w:rFonts w:ascii="Times New Roman" w:hAnsi="Times New Roman" w:cs="Times New Roman"/>
                <w:i w:val="0"/>
              </w:rPr>
              <w:t xml:space="preserve"> of New York Corp.</w:t>
            </w:r>
          </w:p>
          <w:p w14:paraId="2B4221A1" w14:textId="77777777" w:rsidR="00F70BB6" w:rsidRPr="00696DFC" w:rsidRDefault="00F70BB6" w:rsidP="003061E8">
            <w:pPr>
              <w:pStyle w:val="ListBullet"/>
              <w:rPr>
                <w:rFonts w:ascii="Times New Roman" w:hAnsi="Times New Roman" w:cs="Times New Roman"/>
              </w:rPr>
            </w:pPr>
            <w:r w:rsidRPr="00696DFC">
              <w:rPr>
                <w:rFonts w:ascii="Times New Roman" w:hAnsi="Times New Roman" w:cs="Times New Roman"/>
              </w:rPr>
              <w:t>Provide technology solutions to clients, including network maintenance, web design and SEO solutions and technical troubleshooting.</w:t>
            </w:r>
          </w:p>
        </w:tc>
      </w:tr>
      <w:sdt>
        <w:sdtPr>
          <w:rPr>
            <w:rFonts w:ascii="Times New Roman" w:hAnsi="Times New Roman" w:cs="Times New Roman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595959" w:themeColor="text1" w:themeTint="A6"/>
              </w:rPr>
              <w:id w:val="-693077924"/>
              <w:placeholder>
                <w:docPart w:val="778DA314122B7B43A5C6ECF113A46D09"/>
              </w:placeholder>
              <w15:repeatingSectionItem/>
            </w:sdtPr>
            <w:sdtEndPr/>
            <w:sdtContent>
              <w:tr w:rsidR="00F70BB6" w:rsidRPr="00696DFC" w14:paraId="6A8DA0D2" w14:textId="77777777" w:rsidTr="00F70BB6">
                <w:trPr>
                  <w:trHeight w:val="630"/>
                </w:trPr>
                <w:tc>
                  <w:tcPr>
                    <w:tcW w:w="913" w:type="pct"/>
                  </w:tcPr>
                  <w:p w14:paraId="5D4EDECA" w14:textId="77777777" w:rsidR="00F70BB6" w:rsidRPr="00696DFC" w:rsidRDefault="00F70BB6" w:rsidP="003061E8">
                    <w:pPr>
                      <w:pStyle w:val="Date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Mar 2016 - Present</w:t>
                    </w:r>
                  </w:p>
                </w:tc>
                <w:tc>
                  <w:tcPr>
                    <w:tcW w:w="4087" w:type="pct"/>
                  </w:tcPr>
                  <w:p w14:paraId="35C5D21C" w14:textId="77777777" w:rsidR="00F70BB6" w:rsidRPr="00696DFC" w:rsidRDefault="00F70BB6" w:rsidP="003061E8">
                    <w:pPr>
                      <w:pStyle w:val="Subsection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Technology Coordinator, </w:t>
                    </w:r>
                    <w:r w:rsidRPr="00696DFC">
                      <w:rPr>
                        <w:rFonts w:ascii="Times New Roman" w:hAnsi="Times New Roman" w:cs="Times New Roman"/>
                        <w:i/>
                      </w:rPr>
                      <w:t>City</w:t>
                    </w:r>
                    <w:r w:rsidRPr="00696DFC">
                      <w:rPr>
                        <w:rStyle w:val="Emphasis"/>
                        <w:rFonts w:ascii="Times New Roman" w:hAnsi="Times New Roman" w:cs="Times New Roman"/>
                        <w:i w:val="0"/>
                      </w:rPr>
                      <w:t xml:space="preserve"> University of New York</w:t>
                    </w:r>
                  </w:p>
                  <w:p w14:paraId="011A5724" w14:textId="77777777" w:rsidR="00F70BB6" w:rsidRPr="00696DFC" w:rsidRDefault="00F70BB6" w:rsidP="003061E8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Develop and maintain City University’s websites. Worked with backend developers to create interactive and modern websites.</w:t>
                    </w:r>
                  </w:p>
                </w:tc>
              </w:tr>
            </w:sdtContent>
          </w:sdt>
        </w:sdtContent>
      </w:sdt>
      <w:sdt>
        <w:sdtPr>
          <w:rPr>
            <w:rFonts w:ascii="Times New Roman" w:hAnsi="Times New Roman" w:cs="Times New Roman"/>
            <w:color w:val="595959" w:themeColor="text1" w:themeTint="A6"/>
          </w:rPr>
          <w:id w:val="457852393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595959" w:themeColor="text1" w:themeTint="A6"/>
              </w:rPr>
              <w:id w:val="1561675764"/>
              <w:placeholder>
                <w:docPart w:val="CED0C87A0840DA4180F975C7E473C290"/>
              </w:placeholder>
              <w15:repeatingSectionItem/>
            </w:sdtPr>
            <w:sdtEndPr/>
            <w:sdtContent>
              <w:tr w:rsidR="00F70BB6" w:rsidRPr="00696DFC" w14:paraId="1904FEA7" w14:textId="77777777" w:rsidTr="00696DFC">
                <w:trPr>
                  <w:trHeight w:val="837"/>
                </w:trPr>
                <w:tc>
                  <w:tcPr>
                    <w:tcW w:w="913" w:type="pct"/>
                  </w:tcPr>
                  <w:p w14:paraId="565F8097" w14:textId="77777777" w:rsidR="00F70BB6" w:rsidRPr="00696DFC" w:rsidRDefault="00F70BB6" w:rsidP="00F70BB6">
                    <w:pPr>
                      <w:pStyle w:val="Date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Aug 2016 - Present</w:t>
                    </w:r>
                  </w:p>
                </w:tc>
                <w:tc>
                  <w:tcPr>
                    <w:tcW w:w="4087" w:type="pct"/>
                  </w:tcPr>
                  <w:p w14:paraId="28D5002A" w14:textId="77777777" w:rsidR="00F70BB6" w:rsidRPr="00696DFC" w:rsidRDefault="00F70BB6" w:rsidP="003061E8">
                    <w:pPr>
                      <w:pStyle w:val="Subsection"/>
                      <w:rPr>
                        <w:rFonts w:ascii="Times New Roman" w:hAnsi="Times New Roman" w:cs="Times New Roman"/>
                        <w:i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Microsoft Student Partner, </w:t>
                    </w:r>
                    <w:r w:rsidRPr="00696DFC">
                      <w:rPr>
                        <w:rFonts w:ascii="Times New Roman" w:hAnsi="Times New Roman" w:cs="Times New Roman"/>
                        <w:i/>
                      </w:rPr>
                      <w:t>Microsoft</w:t>
                    </w:r>
                  </w:p>
                  <w:p w14:paraId="0E7426E6" w14:textId="77777777" w:rsidR="00F70BB6" w:rsidRPr="00696DFC" w:rsidRDefault="00F70BB6" w:rsidP="003061E8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r w:rsidRPr="00696DFC">
                      <w:rPr>
                        <w:rFonts w:ascii="Times New Roman" w:hAnsi="Times New Roman" w:cs="Times New Roman"/>
                      </w:rPr>
                      <w:t>Evangelize Microsoft technologies and products on college campuses, as well as organize and support student tech events.</w:t>
                    </w:r>
                  </w:p>
                </w:tc>
              </w:tr>
            </w:sdtContent>
          </w:sdt>
        </w:sdtContent>
      </w:sdt>
    </w:tbl>
    <w:p w14:paraId="6FAA0FE0" w14:textId="77777777" w:rsidR="00696DFC" w:rsidRPr="00696DFC" w:rsidRDefault="00696DFC" w:rsidP="00696DFC">
      <w:pPr>
        <w:pStyle w:val="Section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96DFC" w:rsidRPr="00696DFC" w14:paraId="63B4EEE7" w14:textId="77777777" w:rsidTr="000D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A3001F4" w14:textId="77777777" w:rsidR="00696DFC" w:rsidRPr="00696DFC" w:rsidRDefault="00696DFC" w:rsidP="000D3E9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4EC7D7F7" w14:textId="77777777" w:rsidR="00696DFC" w:rsidRPr="00696DFC" w:rsidRDefault="00696DFC" w:rsidP="000D3E9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6DFC" w:rsidRPr="00696DFC" w14:paraId="39C9BC4C" w14:textId="77777777" w:rsidTr="00696DFC">
        <w:trPr>
          <w:trHeight w:val="405"/>
        </w:trPr>
        <w:tc>
          <w:tcPr>
            <w:tcW w:w="913" w:type="pct"/>
          </w:tcPr>
          <w:p w14:paraId="2F3DFB65" w14:textId="77777777" w:rsidR="00696DFC" w:rsidRPr="00696DFC" w:rsidRDefault="00696DFC" w:rsidP="00696DFC">
            <w:pPr>
              <w:pStyle w:val="D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2019</w:t>
            </w:r>
          </w:p>
        </w:tc>
        <w:tc>
          <w:tcPr>
            <w:tcW w:w="4087" w:type="pct"/>
          </w:tcPr>
          <w:p w14:paraId="77E2259C" w14:textId="77777777" w:rsidR="00696DFC" w:rsidRPr="00696DFC" w:rsidRDefault="00696DFC" w:rsidP="00696DFC">
            <w:pPr>
              <w:pStyle w:val="Subsection"/>
              <w:rPr>
                <w:rFonts w:ascii="Times New Roman" w:hAnsi="Times New Roman" w:cs="Times New Roman"/>
                <w:i/>
              </w:rPr>
            </w:pPr>
            <w:r w:rsidRPr="00696DFC">
              <w:rPr>
                <w:rFonts w:ascii="Times New Roman" w:hAnsi="Times New Roman" w:cs="Times New Roman"/>
                <w:i/>
              </w:rPr>
              <w:t>Baruch College</w:t>
            </w:r>
          </w:p>
        </w:tc>
      </w:tr>
    </w:tbl>
    <w:p w14:paraId="0B49755F" w14:textId="77777777" w:rsidR="00844268" w:rsidRPr="00696DFC" w:rsidRDefault="00844268">
      <w:pPr>
        <w:rPr>
          <w:rFonts w:ascii="Times New Roman" w:hAnsi="Times New Roman" w:cs="Times New Roman"/>
        </w:rPr>
      </w:pPr>
    </w:p>
    <w:sectPr w:rsidR="00844268" w:rsidRPr="00696DFC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5FDC" w14:textId="77777777" w:rsidR="00781DCF" w:rsidRDefault="00781DCF">
      <w:pPr>
        <w:spacing w:after="0"/>
      </w:pPr>
      <w:r>
        <w:separator/>
      </w:r>
    </w:p>
    <w:p w14:paraId="31FF561C" w14:textId="77777777" w:rsidR="00781DCF" w:rsidRDefault="00781DCF"/>
  </w:endnote>
  <w:endnote w:type="continuationSeparator" w:id="0">
    <w:p w14:paraId="66528302" w14:textId="77777777" w:rsidR="00781DCF" w:rsidRDefault="00781DCF">
      <w:pPr>
        <w:spacing w:after="0"/>
      </w:pPr>
      <w:r>
        <w:continuationSeparator/>
      </w:r>
    </w:p>
    <w:p w14:paraId="0678DF10" w14:textId="77777777" w:rsidR="00781DCF" w:rsidRDefault="00781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334" w14:textId="77777777" w:rsidR="00844268" w:rsidRDefault="003061E8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96DF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6DE82" w14:textId="77777777" w:rsidR="00781DCF" w:rsidRDefault="00781DCF">
      <w:pPr>
        <w:spacing w:after="0"/>
      </w:pPr>
      <w:r>
        <w:separator/>
      </w:r>
    </w:p>
    <w:p w14:paraId="26A2F7C5" w14:textId="77777777" w:rsidR="00781DCF" w:rsidRDefault="00781DCF"/>
  </w:footnote>
  <w:footnote w:type="continuationSeparator" w:id="0">
    <w:p w14:paraId="31BC0709" w14:textId="77777777" w:rsidR="00781DCF" w:rsidRDefault="00781DCF">
      <w:pPr>
        <w:spacing w:after="0"/>
      </w:pPr>
      <w:r>
        <w:continuationSeparator/>
      </w:r>
    </w:p>
    <w:p w14:paraId="1566A203" w14:textId="77777777" w:rsidR="00781DCF" w:rsidRDefault="00781DC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744939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B6"/>
    <w:rsid w:val="00054A39"/>
    <w:rsid w:val="003061E8"/>
    <w:rsid w:val="006903F0"/>
    <w:rsid w:val="00696DFC"/>
    <w:rsid w:val="00781DCF"/>
    <w:rsid w:val="00844268"/>
    <w:rsid w:val="00F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F4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24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96DF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DF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eter/Library/Containers/com.microsoft.Word/Data/Library/Caches/1033/TM02919464/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E20C9875B02945B1E90B22C46B0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76DD-97D0-B144-B4EA-A319C1EC7434}"/>
      </w:docPartPr>
      <w:docPartBody>
        <w:p w:rsidR="005D4C11" w:rsidRDefault="005D4C11">
          <w:pPr>
            <w:pStyle w:val="DEE20C9875B02945B1E90B22C46B00C6"/>
          </w:pPr>
          <w:r>
            <w:t>[Your Name]</w:t>
          </w:r>
        </w:p>
      </w:docPartBody>
    </w:docPart>
    <w:docPart>
      <w:docPartPr>
        <w:name w:val="3DF753650657D0499AD5D7A71073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68A78-4097-8844-9EED-04EFE361A2DB}"/>
      </w:docPartPr>
      <w:docPartBody>
        <w:p w:rsidR="005D4C11" w:rsidRDefault="005D4C11">
          <w:pPr>
            <w:pStyle w:val="3DF753650657D0499AD5D7A7107327F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850BA19E7C1E4FAE400C17138C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DB4FC-4C7C-2841-843F-3ECBFF063D7A}"/>
      </w:docPartPr>
      <w:docPartBody>
        <w:p w:rsidR="005D4C11" w:rsidRDefault="000E3204" w:rsidP="000E3204">
          <w:pPr>
            <w:pStyle w:val="DA850BA19E7C1E4FAE400C17138C0F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8DA314122B7B43A5C6ECF113A46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329B8-E78C-F14E-8227-654B29177136}"/>
      </w:docPartPr>
      <w:docPartBody>
        <w:p w:rsidR="005D4C11" w:rsidRDefault="000E3204" w:rsidP="000E3204">
          <w:pPr>
            <w:pStyle w:val="778DA314122B7B43A5C6ECF113A46D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D0C87A0840DA4180F975C7E473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84B00-07AC-424E-BC73-EC2666C62234}"/>
      </w:docPartPr>
      <w:docPartBody>
        <w:p w:rsidR="005D4C11" w:rsidRDefault="000E3204" w:rsidP="000E3204">
          <w:pPr>
            <w:pStyle w:val="CED0C87A0840DA4180F975C7E473C2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04"/>
    <w:rsid w:val="000E3204"/>
    <w:rsid w:val="00115FB6"/>
    <w:rsid w:val="005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20C9875B02945B1E90B22C46B00C6">
    <w:name w:val="DEE20C9875B02945B1E90B22C46B00C6"/>
  </w:style>
  <w:style w:type="paragraph" w:customStyle="1" w:styleId="92387E66BEA987478C9FC4C804D906FD">
    <w:name w:val="92387E66BEA987478C9FC4C804D906FD"/>
  </w:style>
  <w:style w:type="paragraph" w:customStyle="1" w:styleId="6F9270ADC48C6F4A9ED7C9182A426984">
    <w:name w:val="6F9270ADC48C6F4A9ED7C9182A426984"/>
  </w:style>
  <w:style w:type="paragraph" w:customStyle="1" w:styleId="9EC916E7E5A6BA4FAF6F46EC515311B7">
    <w:name w:val="9EC916E7E5A6BA4FAF6F46EC515311B7"/>
  </w:style>
  <w:style w:type="paragraph" w:customStyle="1" w:styleId="605A1A713AE29442BB13D55CE2738E68">
    <w:name w:val="605A1A713AE29442BB13D55CE2738E68"/>
  </w:style>
  <w:style w:type="paragraph" w:customStyle="1" w:styleId="BC3C226EFB327A4C9FEE46325D088755">
    <w:name w:val="BC3C226EFB327A4C9FEE46325D08875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F753650657D0499AD5D7A7107327F0">
    <w:name w:val="3DF753650657D0499AD5D7A7107327F0"/>
  </w:style>
  <w:style w:type="paragraph" w:customStyle="1" w:styleId="5BA62A1A47227144984E4129B5341719">
    <w:name w:val="5BA62A1A47227144984E4129B5341719"/>
  </w:style>
  <w:style w:type="paragraph" w:customStyle="1" w:styleId="F0E6B4E211ADD845A90428E87E81B93C">
    <w:name w:val="F0E6B4E211ADD845A90428E87E81B93C"/>
  </w:style>
  <w:style w:type="paragraph" w:customStyle="1" w:styleId="3FCC378061E6E0479511F1B5A1AA5925">
    <w:name w:val="3FCC378061E6E0479511F1B5A1AA592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E9755A1AF38D0439D6F53407530BFFA">
    <w:name w:val="4E9755A1AF38D0439D6F53407530BFFA"/>
  </w:style>
  <w:style w:type="paragraph" w:customStyle="1" w:styleId="79DE4D484CC6F9408C31315985E4CE97">
    <w:name w:val="79DE4D484CC6F9408C31315985E4CE97"/>
  </w:style>
  <w:style w:type="paragraph" w:customStyle="1" w:styleId="386248535E96A34DB0876BA26AB0DCF0">
    <w:name w:val="386248535E96A34DB0876BA26AB0DCF0"/>
  </w:style>
  <w:style w:type="paragraph" w:customStyle="1" w:styleId="F7E4509BA619814E877BA995C90FAA9F">
    <w:name w:val="F7E4509BA619814E877BA995C90FAA9F"/>
  </w:style>
  <w:style w:type="paragraph" w:customStyle="1" w:styleId="46A6048298E8074C8696C8E93E1149A3">
    <w:name w:val="46A6048298E8074C8696C8E93E1149A3"/>
    <w:rsid w:val="000E3204"/>
  </w:style>
  <w:style w:type="paragraph" w:customStyle="1" w:styleId="191AE399AB489A4F832DBA722D82BF19">
    <w:name w:val="191AE399AB489A4F832DBA722D82BF19"/>
    <w:rsid w:val="000E3204"/>
  </w:style>
  <w:style w:type="paragraph" w:customStyle="1" w:styleId="4A68329F481846419907372A2C638BE3">
    <w:name w:val="4A68329F481846419907372A2C638BE3"/>
    <w:rsid w:val="000E3204"/>
  </w:style>
  <w:style w:type="paragraph" w:customStyle="1" w:styleId="EE169578A94CD049A510FAE74ABFCC3E">
    <w:name w:val="EE169578A94CD049A510FAE74ABFCC3E"/>
    <w:rsid w:val="000E3204"/>
  </w:style>
  <w:style w:type="paragraph" w:customStyle="1" w:styleId="B268253FCFD46143B012B345236A182F">
    <w:name w:val="B268253FCFD46143B012B345236A182F"/>
    <w:rsid w:val="000E3204"/>
  </w:style>
  <w:style w:type="paragraph" w:customStyle="1" w:styleId="B40425E0998D7744A7157F35E8F8620F">
    <w:name w:val="B40425E0998D7744A7157F35E8F8620F"/>
    <w:rsid w:val="000E3204"/>
  </w:style>
  <w:style w:type="paragraph" w:customStyle="1" w:styleId="5B428DA2EA8569448F1A7B425854021C">
    <w:name w:val="5B428DA2EA8569448F1A7B425854021C"/>
    <w:rsid w:val="000E3204"/>
  </w:style>
  <w:style w:type="paragraph" w:customStyle="1" w:styleId="D3060A6DBD7AE143BE5979CC6E1B1D74">
    <w:name w:val="D3060A6DBD7AE143BE5979CC6E1B1D74"/>
    <w:rsid w:val="000E3204"/>
  </w:style>
  <w:style w:type="paragraph" w:customStyle="1" w:styleId="DA850BA19E7C1E4FAE400C17138C0F50">
    <w:name w:val="DA850BA19E7C1E4FAE400C17138C0F50"/>
    <w:rsid w:val="000E3204"/>
  </w:style>
  <w:style w:type="paragraph" w:customStyle="1" w:styleId="31A809111E6BFD4A8D4257B118BFB0B5">
    <w:name w:val="31A809111E6BFD4A8D4257B118BFB0B5"/>
    <w:rsid w:val="000E3204"/>
  </w:style>
  <w:style w:type="paragraph" w:customStyle="1" w:styleId="458F8E4BB6F7EC44A87569B6053EA4BC">
    <w:name w:val="458F8E4BB6F7EC44A87569B6053EA4BC"/>
    <w:rsid w:val="000E3204"/>
  </w:style>
  <w:style w:type="paragraph" w:customStyle="1" w:styleId="92117EFC5E973B4E83328317C340CF2B">
    <w:name w:val="92117EFC5E973B4E83328317C340CF2B"/>
    <w:rsid w:val="000E3204"/>
  </w:style>
  <w:style w:type="paragraph" w:customStyle="1" w:styleId="23871AC1956200478C57C9E268F79E82">
    <w:name w:val="23871AC1956200478C57C9E268F79E82"/>
    <w:rsid w:val="000E3204"/>
  </w:style>
  <w:style w:type="paragraph" w:customStyle="1" w:styleId="778DA314122B7B43A5C6ECF113A46D09">
    <w:name w:val="778DA314122B7B43A5C6ECF113A46D09"/>
    <w:rsid w:val="000E3204"/>
  </w:style>
  <w:style w:type="paragraph" w:customStyle="1" w:styleId="CED0C87A0840DA4180F975C7E473C290">
    <w:name w:val="CED0C87A0840DA4180F975C7E473C290"/>
    <w:rsid w:val="000E3204"/>
  </w:style>
  <w:style w:type="paragraph" w:customStyle="1" w:styleId="10EEC006729C3942BAC6C68F23DD5E0D">
    <w:name w:val="10EEC006729C3942BAC6C68F23DD5E0D"/>
  </w:style>
  <w:style w:type="paragraph" w:customStyle="1" w:styleId="82CE59CA7C499949AD360D35DB39C4B3">
    <w:name w:val="82CE59CA7C499949AD360D35DB39C4B3"/>
  </w:style>
  <w:style w:type="paragraph" w:customStyle="1" w:styleId="B88F9CB2EB6E034798EB635876F858F0">
    <w:name w:val="B88F9CB2EB6E034798EB635876F858F0"/>
  </w:style>
  <w:style w:type="paragraph" w:customStyle="1" w:styleId="D1913370D705D34384E34E5ADEE47B4A">
    <w:name w:val="D1913370D705D34384E34E5ADEE47B4A"/>
  </w:style>
  <w:style w:type="paragraph" w:customStyle="1" w:styleId="4E585EBE83F6E649A362C9CB53501723">
    <w:name w:val="4E585EBE83F6E649A362C9CB53501723"/>
  </w:style>
  <w:style w:type="paragraph" w:customStyle="1" w:styleId="E5E16777327CAC4E809DD3B66B55B9A8">
    <w:name w:val="E5E16777327CAC4E809DD3B66B55B9A8"/>
  </w:style>
  <w:style w:type="paragraph" w:customStyle="1" w:styleId="D79BAA71FC7BCF499FFC89C97E8B87DE">
    <w:name w:val="D79BAA71FC7BCF499FFC89C97E8B87DE"/>
  </w:style>
  <w:style w:type="paragraph" w:customStyle="1" w:styleId="7EB89B955CB1704DB0945707B22E389E">
    <w:name w:val="7EB89B955CB1704DB0945707B22E389E"/>
  </w:style>
  <w:style w:type="paragraph" w:customStyle="1" w:styleId="7FB9BD09342DFA4DBE43704A71964637">
    <w:name w:val="7FB9BD09342DFA4DBE43704A71964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Enter your personal information, job skills and job history into this resume template to create a professional-looking resume and make a good impression.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842289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1579411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3C91EB2D-6853-43FD-9104-FD69C479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18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zheng</dc:creator>
  <cp:keywords/>
  <dc:description/>
  <cp:lastModifiedBy>BENCHENG.ZHENG@baruchmail.cuny.edu</cp:lastModifiedBy>
  <cp:revision>2</cp:revision>
  <dcterms:created xsi:type="dcterms:W3CDTF">2016-09-23T22:45:00Z</dcterms:created>
  <dcterms:modified xsi:type="dcterms:W3CDTF">2016-09-23T23:57:00Z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